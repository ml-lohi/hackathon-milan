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505508"/>
    <w:bookmarkStart w:id="1" w:name="_GoBack"/>
    <w:bookmarkEnd w:id="1"/>
    <w:p w14:paraId="141294BC" w14:textId="77777777" w:rsidR="00937BCD" w:rsidRPr="00096093" w:rsidRDefault="00BB49CF" w:rsidP="00D36691">
      <w:pPr>
        <w:pStyle w:val="CoverTitle"/>
      </w:pPr>
      <w:r>
        <w:fldChar w:fldCharType="begin"/>
      </w:r>
      <w:r>
        <w:instrText xml:space="preserve"> DOCPROPERTY  Title  \* MERGEFORMAT </w:instrText>
      </w:r>
      <w:r>
        <w:fldChar w:fldCharType="separate"/>
      </w:r>
      <w:r w:rsidR="000A5839">
        <w:t>Title</w:t>
      </w:r>
      <w:r>
        <w:fldChar w:fldCharType="end"/>
      </w:r>
    </w:p>
    <w:p w14:paraId="27E0BE39" w14:textId="77777777" w:rsidR="00C01DD0" w:rsidRDefault="00733034" w:rsidP="00AA3B9B">
      <w:pPr>
        <w:pStyle w:val="Cover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p w14:paraId="73EE66F2" w14:textId="77777777" w:rsidR="000F5F38" w:rsidRPr="00CF50B7" w:rsidRDefault="000F5F38" w:rsidP="00AA3B9B">
      <w:pPr>
        <w:pStyle w:val="HeadingPreface"/>
      </w:pPr>
      <w:bookmarkStart w:id="2" w:name="_Toc430947631"/>
      <w:bookmarkStart w:id="3" w:name="_Toc431284129"/>
      <w:bookmarkStart w:id="4" w:name="_Toc431374932"/>
      <w:bookmarkStart w:id="5" w:name="_Toc431889535"/>
      <w:bookmarkStart w:id="6" w:name="_Toc431980074"/>
      <w:bookmarkStart w:id="7" w:name="_Toc488846629"/>
      <w:commentRangeStart w:id="8"/>
      <w:r w:rsidRPr="00CF50B7">
        <w:t>About this document</w:t>
      </w:r>
      <w:bookmarkEnd w:id="0"/>
      <w:bookmarkEnd w:id="2"/>
      <w:bookmarkEnd w:id="3"/>
      <w:bookmarkEnd w:id="4"/>
      <w:bookmarkEnd w:id="5"/>
      <w:bookmarkEnd w:id="6"/>
      <w:commentRangeEnd w:id="8"/>
      <w:r w:rsidR="008209D9">
        <w:rPr>
          <w:rStyle w:val="CommentReference"/>
          <w:b w:val="0"/>
          <w:snapToGrid/>
          <w:kern w:val="0"/>
          <w:lang w:eastAsia="en-US"/>
        </w:rPr>
        <w:commentReference w:id="8"/>
      </w:r>
      <w:bookmarkEnd w:id="7"/>
    </w:p>
    <w:p w14:paraId="1BF054BE" w14:textId="77777777" w:rsidR="000F5F38" w:rsidRPr="00FC6AE6" w:rsidRDefault="000F5F38" w:rsidP="00AA3B9B">
      <w:pPr>
        <w:pStyle w:val="Heading"/>
      </w:pPr>
      <w:r w:rsidRPr="000C4A1A">
        <w:t>Scope and purpose</w:t>
      </w:r>
    </w:p>
    <w:p w14:paraId="6DEFB631" w14:textId="77777777" w:rsidR="00E54A33" w:rsidRPr="00294F72" w:rsidRDefault="008209D9" w:rsidP="00AA3B9B">
      <w:pPr>
        <w:pStyle w:val="Body"/>
      </w:pPr>
      <w:r>
        <w:t>…</w:t>
      </w:r>
      <w:proofErr w:type="spellStart"/>
      <w:r>
        <w:t>Texttexttext</w:t>
      </w:r>
      <w:proofErr w:type="spellEnd"/>
      <w:r>
        <w:t>...</w:t>
      </w:r>
    </w:p>
    <w:p w14:paraId="202D6658" w14:textId="77777777" w:rsidR="00096093" w:rsidRPr="00096093" w:rsidRDefault="00096093" w:rsidP="00096093">
      <w:pPr>
        <w:pStyle w:val="Heading"/>
      </w:pPr>
      <w:r>
        <w:t>Intended audience</w:t>
      </w:r>
    </w:p>
    <w:p w14:paraId="08BC1138" w14:textId="77777777" w:rsidR="00B74B7C" w:rsidRDefault="008209D9" w:rsidP="00AA3B9B">
      <w:pPr>
        <w:pStyle w:val="Body"/>
      </w:pPr>
      <w:r>
        <w:t>…</w:t>
      </w:r>
      <w:proofErr w:type="spellStart"/>
      <w:r>
        <w:t>Texttexttext</w:t>
      </w:r>
      <w:proofErr w:type="spellEnd"/>
      <w:r>
        <w:t>…</w:t>
      </w:r>
      <w:r w:rsidR="00E128CC" w:rsidRPr="00CF50B7">
        <w:t xml:space="preserve"> </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11"/>
          <w:footerReference w:type="default" r:id="rId12"/>
          <w:headerReference w:type="first" r:id="rId13"/>
          <w:footerReference w:type="first" r:id="rId14"/>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9" w:name="_Toc431889536"/>
      <w:bookmarkStart w:id="10" w:name="_Toc431980075"/>
      <w:bookmarkStart w:id="11" w:name="_Toc488846630"/>
      <w:bookmarkStart w:id="12" w:name="_Toc430947633"/>
      <w:r>
        <w:t>Table of c</w:t>
      </w:r>
      <w:r w:rsidR="002B618C">
        <w:t>ontents</w:t>
      </w:r>
      <w:bookmarkEnd w:id="9"/>
      <w:bookmarkEnd w:id="10"/>
      <w:bookmarkEnd w:id="11"/>
    </w:p>
    <w:sdt>
      <w:sdtPr>
        <w:rPr>
          <w:b w:val="0"/>
          <w:noProof w:val="0"/>
          <w:lang w:eastAsia="de-DE"/>
        </w:rPr>
        <w:id w:val="-2048987280"/>
        <w:docPartObj>
          <w:docPartGallery w:val="Table of Contents"/>
          <w:docPartUnique/>
        </w:docPartObj>
      </w:sdtPr>
      <w:sdtEndPr/>
      <w:sdtContent>
        <w:p w14:paraId="718DFF38" w14:textId="77777777" w:rsidR="003E4588"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488846629" w:history="1">
            <w:r w:rsidR="003E4588" w:rsidRPr="003130B1">
              <w:rPr>
                <w:rStyle w:val="Hyperlink"/>
              </w:rPr>
              <w:t>About this document</w:t>
            </w:r>
            <w:r w:rsidR="003E4588">
              <w:rPr>
                <w:webHidden/>
              </w:rPr>
              <w:tab/>
            </w:r>
            <w:r w:rsidR="003E4588">
              <w:rPr>
                <w:webHidden/>
              </w:rPr>
              <w:fldChar w:fldCharType="begin"/>
            </w:r>
            <w:r w:rsidR="003E4588">
              <w:rPr>
                <w:webHidden/>
              </w:rPr>
              <w:instrText xml:space="preserve"> PAGEREF _Toc488846629 \h </w:instrText>
            </w:r>
            <w:r w:rsidR="003E4588">
              <w:rPr>
                <w:webHidden/>
              </w:rPr>
            </w:r>
            <w:r w:rsidR="003E4588">
              <w:rPr>
                <w:webHidden/>
              </w:rPr>
              <w:fldChar w:fldCharType="separate"/>
            </w:r>
            <w:r w:rsidR="000A5839">
              <w:rPr>
                <w:webHidden/>
              </w:rPr>
              <w:t>1</w:t>
            </w:r>
            <w:r w:rsidR="003E4588">
              <w:rPr>
                <w:webHidden/>
              </w:rPr>
              <w:fldChar w:fldCharType="end"/>
            </w:r>
          </w:hyperlink>
        </w:p>
        <w:p w14:paraId="6F8503DF" w14:textId="77777777" w:rsidR="003E4588" w:rsidRDefault="00630F2C">
          <w:pPr>
            <w:pStyle w:val="TOC1"/>
            <w:rPr>
              <w:rFonts w:asciiTheme="minorHAnsi" w:eastAsiaTheme="minorEastAsia" w:hAnsiTheme="minorHAnsi" w:cstheme="minorBidi"/>
              <w:b w:val="0"/>
            </w:rPr>
          </w:pPr>
          <w:hyperlink w:anchor="_Toc488846630" w:history="1">
            <w:r w:rsidR="003E4588" w:rsidRPr="003130B1">
              <w:rPr>
                <w:rStyle w:val="Hyperlink"/>
              </w:rPr>
              <w:t>Table of contents</w:t>
            </w:r>
            <w:r w:rsidR="003E4588">
              <w:rPr>
                <w:webHidden/>
              </w:rPr>
              <w:tab/>
            </w:r>
            <w:r w:rsidR="003E4588">
              <w:rPr>
                <w:webHidden/>
              </w:rPr>
              <w:fldChar w:fldCharType="begin"/>
            </w:r>
            <w:r w:rsidR="003E4588">
              <w:rPr>
                <w:webHidden/>
              </w:rPr>
              <w:instrText xml:space="preserve"> PAGEREF _Toc488846630 \h </w:instrText>
            </w:r>
            <w:r w:rsidR="003E4588">
              <w:rPr>
                <w:webHidden/>
              </w:rPr>
            </w:r>
            <w:r w:rsidR="003E4588">
              <w:rPr>
                <w:webHidden/>
              </w:rPr>
              <w:fldChar w:fldCharType="separate"/>
            </w:r>
            <w:r w:rsidR="000A5839">
              <w:rPr>
                <w:webHidden/>
              </w:rPr>
              <w:t>1</w:t>
            </w:r>
            <w:r w:rsidR="003E4588">
              <w:rPr>
                <w:webHidden/>
              </w:rPr>
              <w:fldChar w:fldCharType="end"/>
            </w:r>
          </w:hyperlink>
        </w:p>
        <w:p w14:paraId="5CF27E04" w14:textId="77777777" w:rsidR="003E4588" w:rsidRDefault="00630F2C">
          <w:pPr>
            <w:pStyle w:val="TOC1"/>
            <w:rPr>
              <w:rFonts w:asciiTheme="minorHAnsi" w:eastAsiaTheme="minorEastAsia" w:hAnsiTheme="minorHAnsi" w:cstheme="minorBidi"/>
              <w:b w:val="0"/>
            </w:rPr>
          </w:pPr>
          <w:hyperlink w:anchor="_Toc488846631" w:history="1">
            <w:r w:rsidR="003E4588" w:rsidRPr="003130B1">
              <w:rPr>
                <w:rStyle w:val="Hyperlink"/>
              </w:rPr>
              <w:t>1</w:t>
            </w:r>
            <w:r w:rsidR="003E4588">
              <w:rPr>
                <w:rFonts w:asciiTheme="minorHAnsi" w:eastAsiaTheme="minorEastAsia" w:hAnsiTheme="minorHAnsi" w:cstheme="minorBidi"/>
                <w:b w:val="0"/>
              </w:rPr>
              <w:tab/>
            </w:r>
            <w:r w:rsidR="003E4588" w:rsidRPr="003130B1">
              <w:rPr>
                <w:rStyle w:val="Hyperlink"/>
              </w:rPr>
              <w:t>Heading 1</w:t>
            </w:r>
            <w:r w:rsidR="003E4588">
              <w:rPr>
                <w:webHidden/>
              </w:rPr>
              <w:tab/>
            </w:r>
            <w:r w:rsidR="003E4588">
              <w:rPr>
                <w:webHidden/>
              </w:rPr>
              <w:fldChar w:fldCharType="begin"/>
            </w:r>
            <w:r w:rsidR="003E4588">
              <w:rPr>
                <w:webHidden/>
              </w:rPr>
              <w:instrText xml:space="preserve"> PAGEREF _Toc488846631 \h </w:instrText>
            </w:r>
            <w:r w:rsidR="003E4588">
              <w:rPr>
                <w:webHidden/>
              </w:rPr>
            </w:r>
            <w:r w:rsidR="003E4588">
              <w:rPr>
                <w:webHidden/>
              </w:rPr>
              <w:fldChar w:fldCharType="separate"/>
            </w:r>
            <w:r w:rsidR="000A5839">
              <w:rPr>
                <w:webHidden/>
              </w:rPr>
              <w:t>2</w:t>
            </w:r>
            <w:r w:rsidR="003E4588">
              <w:rPr>
                <w:webHidden/>
              </w:rPr>
              <w:fldChar w:fldCharType="end"/>
            </w:r>
          </w:hyperlink>
        </w:p>
        <w:p w14:paraId="5DD950F8" w14:textId="77777777" w:rsidR="003E4588" w:rsidRDefault="00630F2C">
          <w:pPr>
            <w:pStyle w:val="TOC2"/>
            <w:rPr>
              <w:rFonts w:asciiTheme="minorHAnsi" w:eastAsiaTheme="minorEastAsia" w:hAnsiTheme="minorHAnsi" w:cstheme="minorBidi"/>
            </w:rPr>
          </w:pPr>
          <w:hyperlink w:anchor="_Toc488846632" w:history="1">
            <w:r w:rsidR="003E4588" w:rsidRPr="003130B1">
              <w:rPr>
                <w:rStyle w:val="Hyperlink"/>
              </w:rPr>
              <w:t>1.1</w:t>
            </w:r>
            <w:r w:rsidR="003E4588">
              <w:rPr>
                <w:rFonts w:asciiTheme="minorHAnsi" w:eastAsiaTheme="minorEastAsia" w:hAnsiTheme="minorHAnsi" w:cstheme="minorBidi"/>
              </w:rPr>
              <w:tab/>
            </w:r>
            <w:r w:rsidR="003E4588" w:rsidRPr="003130B1">
              <w:rPr>
                <w:rStyle w:val="Hyperlink"/>
              </w:rPr>
              <w:t>Heading 2</w:t>
            </w:r>
            <w:r w:rsidR="003E4588">
              <w:rPr>
                <w:webHidden/>
              </w:rPr>
              <w:tab/>
            </w:r>
            <w:r w:rsidR="003E4588">
              <w:rPr>
                <w:webHidden/>
              </w:rPr>
              <w:fldChar w:fldCharType="begin"/>
            </w:r>
            <w:r w:rsidR="003E4588">
              <w:rPr>
                <w:webHidden/>
              </w:rPr>
              <w:instrText xml:space="preserve"> PAGEREF _Toc488846632 \h </w:instrText>
            </w:r>
            <w:r w:rsidR="003E4588">
              <w:rPr>
                <w:webHidden/>
              </w:rPr>
            </w:r>
            <w:r w:rsidR="003E4588">
              <w:rPr>
                <w:webHidden/>
              </w:rPr>
              <w:fldChar w:fldCharType="separate"/>
            </w:r>
            <w:r w:rsidR="000A5839">
              <w:rPr>
                <w:webHidden/>
              </w:rPr>
              <w:t>2</w:t>
            </w:r>
            <w:r w:rsidR="003E4588">
              <w:rPr>
                <w:webHidden/>
              </w:rPr>
              <w:fldChar w:fldCharType="end"/>
            </w:r>
          </w:hyperlink>
        </w:p>
        <w:p w14:paraId="75041B0C" w14:textId="77777777" w:rsidR="003E4588" w:rsidRDefault="00630F2C">
          <w:pPr>
            <w:pStyle w:val="TOC3"/>
            <w:rPr>
              <w:rFonts w:asciiTheme="minorHAnsi" w:eastAsiaTheme="minorEastAsia" w:hAnsiTheme="minorHAnsi" w:cstheme="minorBidi"/>
            </w:rPr>
          </w:pPr>
          <w:hyperlink w:anchor="_Toc488846633" w:history="1">
            <w:r w:rsidR="003E4588" w:rsidRPr="003130B1">
              <w:rPr>
                <w:rStyle w:val="Hyperlink"/>
              </w:rPr>
              <w:t>1.1.1</w:t>
            </w:r>
            <w:r w:rsidR="003E4588">
              <w:rPr>
                <w:rFonts w:asciiTheme="minorHAnsi" w:eastAsiaTheme="minorEastAsia" w:hAnsiTheme="minorHAnsi" w:cstheme="minorBidi"/>
              </w:rPr>
              <w:tab/>
            </w:r>
            <w:r w:rsidR="003E4588" w:rsidRPr="003130B1">
              <w:rPr>
                <w:rStyle w:val="Hyperlink"/>
              </w:rPr>
              <w:t>Heading 3</w:t>
            </w:r>
            <w:r w:rsidR="003E4588">
              <w:rPr>
                <w:webHidden/>
              </w:rPr>
              <w:tab/>
            </w:r>
            <w:r w:rsidR="003E4588">
              <w:rPr>
                <w:webHidden/>
              </w:rPr>
              <w:fldChar w:fldCharType="begin"/>
            </w:r>
            <w:r w:rsidR="003E4588">
              <w:rPr>
                <w:webHidden/>
              </w:rPr>
              <w:instrText xml:space="preserve"> PAGEREF _Toc488846633 \h </w:instrText>
            </w:r>
            <w:r w:rsidR="003E4588">
              <w:rPr>
                <w:webHidden/>
              </w:rPr>
            </w:r>
            <w:r w:rsidR="003E4588">
              <w:rPr>
                <w:webHidden/>
              </w:rPr>
              <w:fldChar w:fldCharType="separate"/>
            </w:r>
            <w:r w:rsidR="000A5839">
              <w:rPr>
                <w:webHidden/>
              </w:rPr>
              <w:t>2</w:t>
            </w:r>
            <w:r w:rsidR="003E4588">
              <w:rPr>
                <w:webHidden/>
              </w:rPr>
              <w:fldChar w:fldCharType="end"/>
            </w:r>
          </w:hyperlink>
        </w:p>
        <w:p w14:paraId="398E9D36" w14:textId="77777777" w:rsidR="003E4588" w:rsidRDefault="00630F2C">
          <w:pPr>
            <w:pStyle w:val="TOC4"/>
            <w:rPr>
              <w:rFonts w:asciiTheme="minorHAnsi" w:eastAsiaTheme="minorEastAsia" w:hAnsiTheme="minorHAnsi" w:cstheme="minorBidi"/>
            </w:rPr>
          </w:pPr>
          <w:hyperlink w:anchor="_Toc488846634" w:history="1">
            <w:r w:rsidR="003E4588" w:rsidRPr="003130B1">
              <w:rPr>
                <w:rStyle w:val="Hyperlink"/>
              </w:rPr>
              <w:t>1.1.1.1</w:t>
            </w:r>
            <w:r w:rsidR="003E4588">
              <w:rPr>
                <w:rFonts w:asciiTheme="minorHAnsi" w:eastAsiaTheme="minorEastAsia" w:hAnsiTheme="minorHAnsi" w:cstheme="minorBidi"/>
              </w:rPr>
              <w:tab/>
            </w:r>
            <w:r w:rsidR="003E4588" w:rsidRPr="003130B1">
              <w:rPr>
                <w:rStyle w:val="Hyperlink"/>
              </w:rPr>
              <w:t>Heading 4</w:t>
            </w:r>
            <w:r w:rsidR="003E4588">
              <w:rPr>
                <w:webHidden/>
              </w:rPr>
              <w:tab/>
            </w:r>
            <w:r w:rsidR="003E4588">
              <w:rPr>
                <w:webHidden/>
              </w:rPr>
              <w:fldChar w:fldCharType="begin"/>
            </w:r>
            <w:r w:rsidR="003E4588">
              <w:rPr>
                <w:webHidden/>
              </w:rPr>
              <w:instrText xml:space="preserve"> PAGEREF _Toc488846634 \h </w:instrText>
            </w:r>
            <w:r w:rsidR="003E4588">
              <w:rPr>
                <w:webHidden/>
              </w:rPr>
            </w:r>
            <w:r w:rsidR="003E4588">
              <w:rPr>
                <w:webHidden/>
              </w:rPr>
              <w:fldChar w:fldCharType="separate"/>
            </w:r>
            <w:r w:rsidR="000A5839">
              <w:rPr>
                <w:webHidden/>
              </w:rPr>
              <w:t>2</w:t>
            </w:r>
            <w:r w:rsidR="003E4588">
              <w:rPr>
                <w:webHidden/>
              </w:rPr>
              <w:fldChar w:fldCharType="end"/>
            </w:r>
          </w:hyperlink>
        </w:p>
        <w:p w14:paraId="2F31F237" w14:textId="77777777" w:rsidR="003E4588" w:rsidRDefault="00630F2C">
          <w:pPr>
            <w:pStyle w:val="TOC1"/>
            <w:rPr>
              <w:rFonts w:asciiTheme="minorHAnsi" w:eastAsiaTheme="minorEastAsia" w:hAnsiTheme="minorHAnsi" w:cstheme="minorBidi"/>
              <w:b w:val="0"/>
            </w:rPr>
          </w:pPr>
          <w:hyperlink w:anchor="_Toc488846635" w:history="1">
            <w:r w:rsidR="003E4588" w:rsidRPr="003130B1">
              <w:rPr>
                <w:rStyle w:val="Hyperlink"/>
              </w:rPr>
              <w:t>Revision history</w:t>
            </w:r>
            <w:r w:rsidR="003E4588">
              <w:rPr>
                <w:webHidden/>
              </w:rPr>
              <w:tab/>
            </w:r>
            <w:r w:rsidR="003E4588">
              <w:rPr>
                <w:webHidden/>
              </w:rPr>
              <w:fldChar w:fldCharType="begin"/>
            </w:r>
            <w:r w:rsidR="003E4588">
              <w:rPr>
                <w:webHidden/>
              </w:rPr>
              <w:instrText xml:space="preserve"> PAGEREF _Toc488846635 \h </w:instrText>
            </w:r>
            <w:r w:rsidR="003E4588">
              <w:rPr>
                <w:webHidden/>
              </w:rPr>
            </w:r>
            <w:r w:rsidR="003E4588">
              <w:rPr>
                <w:webHidden/>
              </w:rPr>
              <w:fldChar w:fldCharType="separate"/>
            </w:r>
            <w:r w:rsidR="000A5839">
              <w:rPr>
                <w:webHidden/>
              </w:rPr>
              <w:t>2</w:t>
            </w:r>
            <w:r w:rsidR="003E4588">
              <w:rPr>
                <w:webHidden/>
              </w:rPr>
              <w:fldChar w:fldCharType="end"/>
            </w:r>
          </w:hyperlink>
        </w:p>
        <w:p w14:paraId="2A25FA67" w14:textId="7777777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5"/>
          <w:footnotePr>
            <w:numRestart w:val="eachPage"/>
          </w:footnotePr>
          <w:type w:val="continuous"/>
          <w:pgSz w:w="11907" w:h="16840" w:code="9"/>
          <w:pgMar w:top="1701" w:right="850" w:bottom="993" w:left="851" w:header="285" w:footer="371" w:gutter="0"/>
          <w:cols w:space="720"/>
          <w:formProt w:val="0"/>
          <w:docGrid w:linePitch="299"/>
        </w:sectPr>
      </w:pPr>
    </w:p>
    <w:p w14:paraId="6BEA50A0" w14:textId="77777777" w:rsidR="00AB2815" w:rsidRPr="006C7017" w:rsidRDefault="00096093" w:rsidP="00096093">
      <w:pPr>
        <w:pStyle w:val="Heading1"/>
      </w:pPr>
      <w:bookmarkStart w:id="13" w:name="_Toc488846631"/>
      <w:bookmarkEnd w:id="12"/>
      <w:r>
        <w:lastRenderedPageBreak/>
        <w:t>Heading 1</w:t>
      </w:r>
      <w:bookmarkEnd w:id="13"/>
      <w:r w:rsidR="00825C97">
        <w:t xml:space="preserve"> </w:t>
      </w:r>
    </w:p>
    <w:p w14:paraId="1723FF9E" w14:textId="77777777" w:rsidR="00BC5D7B" w:rsidRPr="006C7017" w:rsidRDefault="00BC5D7B" w:rsidP="00096093">
      <w:pPr>
        <w:pStyle w:val="Attention"/>
      </w:pPr>
      <w:r w:rsidRPr="006C7017">
        <w:t xml:space="preserve">Only </w:t>
      </w:r>
      <w:r w:rsidRPr="00FC66B0">
        <w:t>use the Add-Ins</w:t>
      </w:r>
      <w:r w:rsidRPr="006C7017">
        <w:t xml:space="preserve"> menu to format your document.</w:t>
      </w:r>
    </w:p>
    <w:p w14:paraId="5B11FCAE" w14:textId="77777777" w:rsidR="004A74E0" w:rsidRPr="006C7017" w:rsidRDefault="004A74E0" w:rsidP="00096093">
      <w:pPr>
        <w:pStyle w:val="Note"/>
      </w:pPr>
      <w:r w:rsidRPr="006C7017">
        <w:t>Please read the Getting Started guide to learn how to use the macro’s and styles in this template.</w:t>
      </w:r>
    </w:p>
    <w:p w14:paraId="5C178676" w14:textId="77777777" w:rsidR="004E02FF" w:rsidRPr="000C4A1A" w:rsidRDefault="009D3234" w:rsidP="00AA3B9B">
      <w:pPr>
        <w:pStyle w:val="Heading"/>
      </w:pPr>
      <w:r>
        <w:t>Line n</w:t>
      </w:r>
      <w:r w:rsidR="004E02FF" w:rsidRPr="000C4A1A">
        <w:t>umberin</w:t>
      </w:r>
      <w:r w:rsidR="004E02FF" w:rsidRPr="0010188F">
        <w:t>g</w:t>
      </w:r>
    </w:p>
    <w:p w14:paraId="0D8E4240" w14:textId="77777777" w:rsidR="0002495E" w:rsidRDefault="0002495E" w:rsidP="00096093">
      <w:pPr>
        <w:pStyle w:val="Bullet"/>
        <w:tabs>
          <w:tab w:val="num" w:pos="312"/>
        </w:tabs>
        <w:ind w:left="312" w:hanging="312"/>
      </w:pPr>
      <w:r>
        <w:t>To switch Line Numbering on</w:t>
      </w:r>
    </w:p>
    <w:p w14:paraId="25903B83" w14:textId="77777777" w:rsidR="004E02FF" w:rsidRDefault="004E02FF" w:rsidP="00096093">
      <w:pPr>
        <w:pStyle w:val="DashIndented"/>
        <w:tabs>
          <w:tab w:val="num" w:pos="539"/>
        </w:tabs>
        <w:ind w:left="539" w:hanging="227"/>
      </w:pPr>
      <w:r w:rsidRPr="00D31267">
        <w:t>Page Layout &gt; Line Numbers &gt; Restart Each Page</w:t>
      </w:r>
    </w:p>
    <w:p w14:paraId="2947D527" w14:textId="77777777" w:rsidR="0002495E" w:rsidRDefault="00B4498B" w:rsidP="00096093">
      <w:pPr>
        <w:pStyle w:val="Bullet"/>
        <w:tabs>
          <w:tab w:val="num" w:pos="312"/>
        </w:tabs>
        <w:ind w:left="312" w:hanging="312"/>
      </w:pPr>
      <w:r w:rsidRPr="00D31267">
        <w:t>To switch line numbering off</w:t>
      </w:r>
    </w:p>
    <w:p w14:paraId="43C8F45D" w14:textId="77777777" w:rsidR="00B4498B" w:rsidRPr="00D31267" w:rsidRDefault="00B4498B" w:rsidP="00096093">
      <w:pPr>
        <w:pStyle w:val="DashIndented"/>
        <w:tabs>
          <w:tab w:val="num" w:pos="539"/>
        </w:tabs>
        <w:ind w:left="539" w:hanging="227"/>
      </w:pPr>
      <w:r w:rsidRPr="00D31267">
        <w:t>Page Layout &gt; Line Numbers &gt; None</w:t>
      </w:r>
      <w:r w:rsidR="0002495E">
        <w:t xml:space="preserve"> </w:t>
      </w:r>
    </w:p>
    <w:p w14:paraId="0F535A4C" w14:textId="77777777" w:rsidR="004E02FF" w:rsidRDefault="004E02FF" w:rsidP="00AA3B9B">
      <w:pPr>
        <w:pStyle w:val="Heading"/>
      </w:pPr>
      <w:r>
        <w:t>Formatting examples</w:t>
      </w:r>
    </w:p>
    <w:p w14:paraId="0BBBC62B" w14:textId="77777777" w:rsidR="002E2888" w:rsidRPr="002E2888" w:rsidRDefault="002E2888" w:rsidP="00AA3B9B">
      <w:pPr>
        <w:pStyle w:val="AnchorLine"/>
      </w:pPr>
    </w:p>
    <w:tbl>
      <w:tblPr>
        <w:tblStyle w:val="InfineonPicture"/>
        <w:tblW w:w="5000" w:type="pct"/>
        <w:tblCellMar>
          <w:left w:w="0" w:type="dxa"/>
          <w:right w:w="0" w:type="dxa"/>
        </w:tblCellMar>
        <w:tblLook w:val="05E0" w:firstRow="1" w:lastRow="1" w:firstColumn="1" w:lastColumn="1" w:noHBand="0" w:noVBand="1"/>
      </w:tblPr>
      <w:tblGrid>
        <w:gridCol w:w="10216"/>
      </w:tblGrid>
      <w:tr w:rsidR="002E2888" w14:paraId="586A8B69" w14:textId="77777777" w:rsidTr="002E2888">
        <w:tc>
          <w:tcPr>
            <w:tcW w:w="5000" w:type="pct"/>
          </w:tcPr>
          <w:p w14:paraId="3DAE07B5" w14:textId="77777777" w:rsidR="002E2888" w:rsidRPr="00096093" w:rsidRDefault="002E2888" w:rsidP="00096093">
            <w:pPr>
              <w:pStyle w:val="TableCell-c"/>
            </w:pPr>
            <w:r w:rsidRPr="00096093">
              <w:rPr>
                <w:noProof/>
                <w:lang w:eastAsia="en-US"/>
              </w:rPr>
              <w:drawing>
                <wp:inline distT="0" distB="0" distL="0" distR="0" wp14:anchorId="4D549C23" wp14:editId="41F6CEBF">
                  <wp:extent cx="1676400" cy="1076325"/>
                  <wp:effectExtent l="0" t="0" r="0" b="0"/>
                  <wp:docPr id="7" name="Picture 1" descr="Drawing_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_Placeholder"/>
                          <pic:cNvPicPr>
                            <a:picLocks noChangeAspect="1" noChangeArrowheads="1"/>
                          </pic:cNvPicPr>
                        </pic:nvPicPr>
                        <pic:blipFill>
                          <a:blip r:embed="rId16">
                            <a:extLst>
                              <a:ext uri="{28A0092B-C50C-407E-A947-70E740481C1C}">
                                <a14:useLocalDpi xmlns:a14="http://schemas.microsoft.com/office/drawing/2010/main" val="0"/>
                              </a:ext>
                            </a:extLst>
                          </a:blip>
                          <a:srcRect t="-25166" b="-25166"/>
                          <a:stretch>
                            <a:fillRect/>
                          </a:stretch>
                        </pic:blipFill>
                        <pic:spPr bwMode="auto">
                          <a:xfrm>
                            <a:off x="0" y="0"/>
                            <a:ext cx="1676400" cy="1076325"/>
                          </a:xfrm>
                          <a:prstGeom prst="rect">
                            <a:avLst/>
                          </a:prstGeom>
                          <a:noFill/>
                          <a:ln>
                            <a:noFill/>
                          </a:ln>
                        </pic:spPr>
                      </pic:pic>
                    </a:graphicData>
                  </a:graphic>
                </wp:inline>
              </w:drawing>
            </w:r>
          </w:p>
        </w:tc>
      </w:tr>
    </w:tbl>
    <w:p w14:paraId="0A732120" w14:textId="77777777" w:rsidR="002E2888" w:rsidRPr="002E2888" w:rsidRDefault="00C52C29" w:rsidP="00096093">
      <w:pPr>
        <w:pStyle w:val="FigureTitle"/>
      </w:pPr>
      <w:r>
        <w:t>Example figure</w:t>
      </w:r>
    </w:p>
    <w:p w14:paraId="7DCA8444" w14:textId="77777777" w:rsidR="00E55ED7" w:rsidRPr="000C4A1A" w:rsidRDefault="00E55ED7" w:rsidP="00096093">
      <w:pPr>
        <w:pStyle w:val="TableTitle"/>
      </w:pPr>
      <w:r w:rsidRPr="000C4A1A">
        <w:t>Table A</w:t>
      </w:r>
    </w:p>
    <w:tbl>
      <w:tblPr>
        <w:tblpPr w:leftFromText="181" w:rightFromText="181" w:bottomFromText="284" w:vertAnchor="text" w:tblpY="1"/>
        <w:tblOverlap w:val="never"/>
        <w:tblW w:w="0" w:type="auto"/>
        <w:tblBorders>
          <w:top w:val="single" w:sz="4" w:space="0" w:color="auto"/>
          <w:bottom w:val="single" w:sz="4" w:space="0" w:color="auto"/>
          <w:insideH w:val="single" w:sz="4" w:space="0" w:color="auto"/>
          <w:insideV w:val="single" w:sz="4" w:space="0" w:color="auto"/>
        </w:tblBorders>
        <w:tblCellMar>
          <w:left w:w="85" w:type="dxa"/>
          <w:right w:w="0" w:type="dxa"/>
        </w:tblCellMar>
        <w:tblLook w:val="01E0" w:firstRow="1" w:lastRow="1" w:firstColumn="1" w:lastColumn="1" w:noHBand="0" w:noVBand="0"/>
      </w:tblPr>
      <w:tblGrid>
        <w:gridCol w:w="2481"/>
        <w:gridCol w:w="2481"/>
        <w:gridCol w:w="2480"/>
        <w:gridCol w:w="2764"/>
      </w:tblGrid>
      <w:tr w:rsidR="00E55ED7" w:rsidRPr="000C4A1A" w14:paraId="4F76BE14" w14:textId="77777777" w:rsidTr="00A07FA8">
        <w:trPr>
          <w:tblHeader/>
        </w:trPr>
        <w:tc>
          <w:tcPr>
            <w:tcW w:w="2481" w:type="dxa"/>
          </w:tcPr>
          <w:p w14:paraId="5D411505" w14:textId="77777777" w:rsidR="00E55ED7" w:rsidRPr="00096093" w:rsidRDefault="00E55ED7" w:rsidP="00096093">
            <w:pPr>
              <w:pStyle w:val="TableHead-l"/>
            </w:pPr>
            <w:proofErr w:type="spellStart"/>
            <w:r w:rsidRPr="000C4A1A">
              <w:t>TableHead</w:t>
            </w:r>
            <w:proofErr w:type="spellEnd"/>
            <w:r w:rsidRPr="000C4A1A">
              <w:t>-l</w:t>
            </w:r>
          </w:p>
        </w:tc>
        <w:tc>
          <w:tcPr>
            <w:tcW w:w="2481" w:type="dxa"/>
          </w:tcPr>
          <w:p w14:paraId="24D04572" w14:textId="77777777" w:rsidR="00E55ED7" w:rsidRPr="00096093" w:rsidRDefault="00E55ED7" w:rsidP="00096093">
            <w:pPr>
              <w:pStyle w:val="TableHead"/>
            </w:pPr>
            <w:proofErr w:type="spellStart"/>
            <w:r w:rsidRPr="000C4A1A">
              <w:t>TableHead</w:t>
            </w:r>
            <w:proofErr w:type="spellEnd"/>
          </w:p>
        </w:tc>
        <w:tc>
          <w:tcPr>
            <w:tcW w:w="2480" w:type="dxa"/>
          </w:tcPr>
          <w:p w14:paraId="6504FE14" w14:textId="77777777" w:rsidR="00E55ED7" w:rsidRPr="00096093" w:rsidRDefault="00E55ED7" w:rsidP="00096093">
            <w:pPr>
              <w:pStyle w:val="TableHead"/>
            </w:pPr>
            <w:proofErr w:type="spellStart"/>
            <w:r w:rsidRPr="000C4A1A">
              <w:t>TableHead</w:t>
            </w:r>
            <w:proofErr w:type="spellEnd"/>
          </w:p>
        </w:tc>
        <w:tc>
          <w:tcPr>
            <w:tcW w:w="2764" w:type="dxa"/>
          </w:tcPr>
          <w:p w14:paraId="0B94330A" w14:textId="77777777" w:rsidR="00E55ED7" w:rsidRPr="00096093" w:rsidRDefault="00E55ED7" w:rsidP="00096093">
            <w:pPr>
              <w:pStyle w:val="TableHead-c"/>
            </w:pPr>
            <w:proofErr w:type="spellStart"/>
            <w:r w:rsidRPr="000C4A1A">
              <w:t>TableHead</w:t>
            </w:r>
            <w:proofErr w:type="spellEnd"/>
            <w:r w:rsidRPr="000C4A1A">
              <w:t>-c</w:t>
            </w:r>
          </w:p>
        </w:tc>
      </w:tr>
      <w:tr w:rsidR="00E55ED7" w:rsidRPr="000C4A1A" w14:paraId="3726AAF8" w14:textId="77777777" w:rsidTr="00A07FA8">
        <w:tc>
          <w:tcPr>
            <w:tcW w:w="2481" w:type="dxa"/>
          </w:tcPr>
          <w:p w14:paraId="1966EEFE" w14:textId="77777777" w:rsidR="00E55ED7" w:rsidRPr="00096093" w:rsidRDefault="00E55ED7" w:rsidP="00096093">
            <w:pPr>
              <w:pStyle w:val="TableCell-l"/>
            </w:pPr>
            <w:proofErr w:type="spellStart"/>
            <w:r w:rsidRPr="000C4A1A">
              <w:t>TableCell</w:t>
            </w:r>
            <w:proofErr w:type="spellEnd"/>
            <w:r w:rsidRPr="000C4A1A">
              <w:t>-l</w:t>
            </w:r>
          </w:p>
        </w:tc>
        <w:tc>
          <w:tcPr>
            <w:tcW w:w="2481" w:type="dxa"/>
          </w:tcPr>
          <w:p w14:paraId="1CEB4511" w14:textId="77777777" w:rsidR="00E55ED7" w:rsidRPr="00096093" w:rsidRDefault="00E55ED7" w:rsidP="00096093">
            <w:pPr>
              <w:pStyle w:val="TableCell"/>
            </w:pPr>
            <w:proofErr w:type="spellStart"/>
            <w:r w:rsidRPr="000C4A1A">
              <w:t>TableCell</w:t>
            </w:r>
            <w:proofErr w:type="spellEnd"/>
          </w:p>
        </w:tc>
        <w:tc>
          <w:tcPr>
            <w:tcW w:w="2480" w:type="dxa"/>
          </w:tcPr>
          <w:p w14:paraId="08C558E6" w14:textId="77777777" w:rsidR="00E55ED7" w:rsidRPr="00096093" w:rsidRDefault="00E55ED7" w:rsidP="00096093">
            <w:pPr>
              <w:pStyle w:val="TableCell"/>
            </w:pPr>
            <w:proofErr w:type="spellStart"/>
            <w:r w:rsidRPr="000C4A1A">
              <w:t>TableCell</w:t>
            </w:r>
            <w:proofErr w:type="spellEnd"/>
          </w:p>
        </w:tc>
        <w:tc>
          <w:tcPr>
            <w:tcW w:w="2764" w:type="dxa"/>
          </w:tcPr>
          <w:p w14:paraId="15F01A1E" w14:textId="77777777" w:rsidR="00E55ED7" w:rsidRPr="00096093" w:rsidRDefault="00E55ED7" w:rsidP="00096093">
            <w:pPr>
              <w:pStyle w:val="TableCell-c"/>
            </w:pPr>
            <w:proofErr w:type="spellStart"/>
            <w:r w:rsidRPr="000C4A1A">
              <w:t>TableCell</w:t>
            </w:r>
            <w:proofErr w:type="spellEnd"/>
            <w:r w:rsidRPr="000C4A1A">
              <w:t>-c</w:t>
            </w:r>
          </w:p>
        </w:tc>
      </w:tr>
      <w:tr w:rsidR="00E55ED7" w:rsidRPr="000C4A1A" w14:paraId="165AE2A1" w14:textId="77777777" w:rsidTr="00A07FA8">
        <w:tc>
          <w:tcPr>
            <w:tcW w:w="10206" w:type="dxa"/>
            <w:gridSpan w:val="4"/>
          </w:tcPr>
          <w:p w14:paraId="6179BD2A" w14:textId="77777777" w:rsidR="00E55ED7" w:rsidRPr="00096093" w:rsidRDefault="00E55ED7" w:rsidP="00096093">
            <w:pPr>
              <w:pStyle w:val="TableCellBold-l"/>
            </w:pPr>
            <w:proofErr w:type="spellStart"/>
            <w:r w:rsidRPr="000C4A1A">
              <w:t>TableCellBold</w:t>
            </w:r>
            <w:proofErr w:type="spellEnd"/>
            <w:r w:rsidRPr="000C4A1A">
              <w:t>-I</w:t>
            </w:r>
          </w:p>
        </w:tc>
      </w:tr>
      <w:tr w:rsidR="00E55ED7" w:rsidRPr="000C4A1A" w14:paraId="2A38BA84" w14:textId="77777777" w:rsidTr="00A07FA8">
        <w:tc>
          <w:tcPr>
            <w:tcW w:w="2481" w:type="dxa"/>
          </w:tcPr>
          <w:p w14:paraId="37B50352" w14:textId="77777777" w:rsidR="00E55ED7" w:rsidRPr="00096093" w:rsidRDefault="00E55ED7" w:rsidP="00096093">
            <w:pPr>
              <w:pStyle w:val="TableCell-l"/>
            </w:pPr>
            <w:proofErr w:type="spellStart"/>
            <w:r w:rsidRPr="000C4A1A">
              <w:t>TableCell</w:t>
            </w:r>
            <w:proofErr w:type="spellEnd"/>
            <w:r w:rsidRPr="000C4A1A">
              <w:t>-l</w:t>
            </w:r>
          </w:p>
        </w:tc>
        <w:tc>
          <w:tcPr>
            <w:tcW w:w="2481" w:type="dxa"/>
          </w:tcPr>
          <w:p w14:paraId="364D298C" w14:textId="77777777" w:rsidR="00E55ED7" w:rsidRPr="00096093" w:rsidRDefault="00E55ED7" w:rsidP="00096093">
            <w:pPr>
              <w:pStyle w:val="TableCell"/>
            </w:pPr>
            <w:proofErr w:type="spellStart"/>
            <w:r w:rsidRPr="000C4A1A">
              <w:t>TableCell</w:t>
            </w:r>
            <w:proofErr w:type="spellEnd"/>
          </w:p>
        </w:tc>
        <w:tc>
          <w:tcPr>
            <w:tcW w:w="2480" w:type="dxa"/>
          </w:tcPr>
          <w:p w14:paraId="493FA1A5" w14:textId="77777777" w:rsidR="00E55ED7" w:rsidRPr="00096093" w:rsidRDefault="00E55ED7" w:rsidP="00096093">
            <w:pPr>
              <w:pStyle w:val="TableCellBold"/>
            </w:pPr>
            <w:proofErr w:type="spellStart"/>
            <w:r w:rsidRPr="000C4A1A">
              <w:t>TableCellBold</w:t>
            </w:r>
            <w:proofErr w:type="spellEnd"/>
          </w:p>
        </w:tc>
        <w:tc>
          <w:tcPr>
            <w:tcW w:w="2764" w:type="dxa"/>
          </w:tcPr>
          <w:p w14:paraId="29292337" w14:textId="77777777" w:rsidR="00E55ED7" w:rsidRPr="00096093" w:rsidRDefault="00E55ED7" w:rsidP="00096093">
            <w:pPr>
              <w:pStyle w:val="TableCell-c"/>
            </w:pPr>
            <w:proofErr w:type="spellStart"/>
            <w:r w:rsidRPr="000C4A1A">
              <w:t>TableCell</w:t>
            </w:r>
            <w:proofErr w:type="spellEnd"/>
            <w:r w:rsidRPr="000C4A1A">
              <w:t>-c</w:t>
            </w:r>
          </w:p>
        </w:tc>
      </w:tr>
    </w:tbl>
    <w:tbl>
      <w:tblPr>
        <w:tblStyle w:val="InfineonStandard"/>
        <w:tblW w:w="0" w:type="auto"/>
        <w:tblLook w:val="05E0" w:firstRow="1" w:lastRow="1" w:firstColumn="1" w:lastColumn="1" w:noHBand="0" w:noVBand="1"/>
      </w:tblPr>
      <w:tblGrid>
        <w:gridCol w:w="10263"/>
      </w:tblGrid>
      <w:tr w:rsidR="00B7252B" w14:paraId="1943E164" w14:textId="77777777" w:rsidTr="00B7252B">
        <w:trPr>
          <w:tblHeader/>
        </w:trPr>
        <w:tc>
          <w:tcPr>
            <w:tcW w:w="10263" w:type="dxa"/>
            <w:tcBorders>
              <w:top w:val="nil"/>
              <w:bottom w:val="single" w:sz="4" w:space="0" w:color="auto"/>
            </w:tcBorders>
            <w:shd w:val="clear" w:color="auto" w:fill="auto"/>
          </w:tcPr>
          <w:p w14:paraId="5D582302" w14:textId="77777777" w:rsidR="00B7252B" w:rsidRDefault="00B7252B" w:rsidP="00B7252B">
            <w:pPr>
              <w:pStyle w:val="CodeTableTitle"/>
            </w:pPr>
          </w:p>
        </w:tc>
      </w:tr>
      <w:tr w:rsidR="00B7252B" w14:paraId="62E7A925" w14:textId="77777777" w:rsidTr="00B7252B">
        <w:tc>
          <w:tcPr>
            <w:tcW w:w="10263" w:type="dxa"/>
            <w:tcBorders>
              <w:left w:val="single" w:sz="4" w:space="0" w:color="auto"/>
              <w:right w:val="single" w:sz="4" w:space="0" w:color="auto"/>
            </w:tcBorders>
            <w:shd w:val="clear" w:color="auto" w:fill="auto"/>
          </w:tcPr>
          <w:p w14:paraId="5C2A6EC0" w14:textId="77777777" w:rsidR="00B7252B" w:rsidRPr="00E63D12" w:rsidRDefault="00B7252B" w:rsidP="00E63D12">
            <w:pPr>
              <w:pStyle w:val="CodeInCodeTable"/>
            </w:pPr>
            <w:r>
              <w:t>Code in code table</w:t>
            </w:r>
          </w:p>
        </w:tc>
      </w:tr>
    </w:tbl>
    <w:p w14:paraId="6C50D1C5" w14:textId="77777777" w:rsidR="00C52C29" w:rsidRDefault="00C52C29" w:rsidP="00AA3B9B">
      <w:pPr>
        <w:pStyle w:val="Body"/>
      </w:pPr>
      <w:r>
        <w:t>Body text.</w:t>
      </w:r>
    </w:p>
    <w:p w14:paraId="738C70E5" w14:textId="77777777" w:rsidR="004A74E0" w:rsidRPr="000C4A1A" w:rsidRDefault="004A74E0" w:rsidP="00096093">
      <w:pPr>
        <w:pStyle w:val="Bullet"/>
        <w:tabs>
          <w:tab w:val="num" w:pos="312"/>
        </w:tabs>
        <w:ind w:left="312" w:hanging="312"/>
      </w:pPr>
      <w:r w:rsidRPr="000C4A1A">
        <w:t>A bullet</w:t>
      </w:r>
    </w:p>
    <w:p w14:paraId="6DD3E49E" w14:textId="77777777" w:rsidR="004A74E0" w:rsidRDefault="004A74E0" w:rsidP="00096093">
      <w:pPr>
        <w:pStyle w:val="DashIndented"/>
        <w:tabs>
          <w:tab w:val="num" w:pos="539"/>
        </w:tabs>
        <w:ind w:left="539" w:hanging="227"/>
      </w:pPr>
      <w:proofErr w:type="spellStart"/>
      <w:r w:rsidRPr="000C4A1A">
        <w:t>Dashindented</w:t>
      </w:r>
      <w:proofErr w:type="spellEnd"/>
    </w:p>
    <w:p w14:paraId="74F68319" w14:textId="77777777" w:rsidR="00C52C29" w:rsidRDefault="00C52C29" w:rsidP="00096093">
      <w:pPr>
        <w:pStyle w:val="DashIndented"/>
        <w:tabs>
          <w:tab w:val="num" w:pos="539"/>
        </w:tabs>
        <w:ind w:left="539" w:hanging="227"/>
      </w:pPr>
      <w:proofErr w:type="spellStart"/>
      <w:r>
        <w:t>Dashindented</w:t>
      </w:r>
      <w:proofErr w:type="spellEnd"/>
    </w:p>
    <w:p w14:paraId="3010401B" w14:textId="77777777" w:rsidR="00C52C29" w:rsidRDefault="00C52C29" w:rsidP="00096093">
      <w:pPr>
        <w:pStyle w:val="Bullet"/>
        <w:tabs>
          <w:tab w:val="num" w:pos="312"/>
        </w:tabs>
        <w:ind w:left="312" w:hanging="312"/>
      </w:pPr>
      <w:r>
        <w:t>A bullet</w:t>
      </w:r>
    </w:p>
    <w:p w14:paraId="7A78268B" w14:textId="77777777" w:rsidR="00C52C29" w:rsidRPr="000C4A1A" w:rsidRDefault="00C52C29" w:rsidP="00096093">
      <w:pPr>
        <w:pStyle w:val="Bullet"/>
        <w:tabs>
          <w:tab w:val="num" w:pos="312"/>
        </w:tabs>
        <w:ind w:left="312" w:hanging="312"/>
      </w:pPr>
      <w:r>
        <w:t>A bullet</w:t>
      </w:r>
    </w:p>
    <w:p w14:paraId="6E6BA16C" w14:textId="77777777" w:rsidR="00BC5D7B" w:rsidRDefault="00BC5D7B" w:rsidP="00096093">
      <w:pPr>
        <w:pStyle w:val="Heading2"/>
      </w:pPr>
      <w:bookmarkStart w:id="14" w:name="_Toc430947634"/>
      <w:bookmarkStart w:id="15" w:name="_Toc431284132"/>
      <w:bookmarkStart w:id="16" w:name="_Toc431374935"/>
      <w:bookmarkStart w:id="17" w:name="_Toc431889538"/>
      <w:bookmarkStart w:id="18" w:name="_Toc431980077"/>
      <w:bookmarkStart w:id="19" w:name="_Toc488846632"/>
      <w:r w:rsidRPr="000C4A1A">
        <w:t>Heading 2</w:t>
      </w:r>
      <w:bookmarkEnd w:id="14"/>
      <w:bookmarkEnd w:id="15"/>
      <w:bookmarkEnd w:id="16"/>
      <w:bookmarkEnd w:id="17"/>
      <w:bookmarkEnd w:id="18"/>
      <w:bookmarkEnd w:id="19"/>
      <w:r w:rsidR="008358DB">
        <w:t xml:space="preserve"> </w:t>
      </w:r>
    </w:p>
    <w:p w14:paraId="321CA10C" w14:textId="77777777" w:rsidR="00C52C29" w:rsidRDefault="00130EF1" w:rsidP="00AA3B9B">
      <w:pPr>
        <w:pStyle w:val="Body"/>
      </w:pPr>
      <w:r>
        <w:t>Body text.</w:t>
      </w:r>
    </w:p>
    <w:p w14:paraId="0F5B2A18" w14:textId="77777777" w:rsidR="00C52C29" w:rsidRDefault="00C52C29" w:rsidP="00C52C29">
      <w:pPr>
        <w:pStyle w:val="Heading"/>
      </w:pPr>
      <w:r>
        <w:t>Heading</w:t>
      </w:r>
    </w:p>
    <w:p w14:paraId="376AA14D" w14:textId="77777777" w:rsidR="00C52C29" w:rsidRDefault="00C52C29" w:rsidP="00AA3B9B">
      <w:pPr>
        <w:pStyle w:val="Body"/>
      </w:pPr>
      <w:r>
        <w:t>Body text.</w:t>
      </w:r>
    </w:p>
    <w:p w14:paraId="10BAE4DC" w14:textId="77777777" w:rsidR="00C52C29" w:rsidRPr="00130EF1" w:rsidRDefault="00C52C29" w:rsidP="00AA3B9B">
      <w:pPr>
        <w:pStyle w:val="Body"/>
      </w:pPr>
      <w:r>
        <w:lastRenderedPageBreak/>
        <w:t>Body text.</w:t>
      </w:r>
    </w:p>
    <w:p w14:paraId="6CEA9640" w14:textId="77777777" w:rsidR="00D37EF0" w:rsidRDefault="00D37EF0" w:rsidP="00096093">
      <w:pPr>
        <w:pStyle w:val="Heading3"/>
      </w:pPr>
      <w:bookmarkStart w:id="20" w:name="_Toc430947635"/>
      <w:bookmarkStart w:id="21" w:name="_Toc431284133"/>
      <w:bookmarkStart w:id="22" w:name="_Toc431374936"/>
      <w:bookmarkStart w:id="23" w:name="_Toc431889539"/>
      <w:bookmarkStart w:id="24" w:name="_Toc431980078"/>
      <w:bookmarkStart w:id="25" w:name="_Toc488846633"/>
      <w:r>
        <w:t>Heading 3</w:t>
      </w:r>
      <w:bookmarkEnd w:id="20"/>
      <w:bookmarkEnd w:id="21"/>
      <w:bookmarkEnd w:id="22"/>
      <w:bookmarkEnd w:id="23"/>
      <w:bookmarkEnd w:id="24"/>
      <w:bookmarkEnd w:id="25"/>
      <w:r w:rsidR="008358DB">
        <w:t xml:space="preserve"> </w:t>
      </w:r>
    </w:p>
    <w:p w14:paraId="7E92F647" w14:textId="77777777" w:rsidR="002D5DB5" w:rsidRPr="00130EF1" w:rsidRDefault="00130EF1" w:rsidP="00AA3B9B">
      <w:pPr>
        <w:pStyle w:val="Body"/>
      </w:pPr>
      <w:r>
        <w:t>Body text.</w:t>
      </w:r>
    </w:p>
    <w:p w14:paraId="66FF0AAF" w14:textId="77777777" w:rsidR="00D37EF0" w:rsidRPr="00D37EF0" w:rsidRDefault="00D37EF0" w:rsidP="00096093">
      <w:pPr>
        <w:pStyle w:val="Heading4"/>
      </w:pPr>
      <w:bookmarkStart w:id="26" w:name="_Toc430947636"/>
      <w:bookmarkStart w:id="27" w:name="_Toc431284134"/>
      <w:bookmarkStart w:id="28" w:name="_Toc431374937"/>
      <w:bookmarkStart w:id="29" w:name="_Toc431889540"/>
      <w:bookmarkStart w:id="30" w:name="_Toc431980079"/>
      <w:bookmarkStart w:id="31" w:name="_Toc488846634"/>
      <w:r>
        <w:t>Heading 4</w:t>
      </w:r>
      <w:bookmarkEnd w:id="26"/>
      <w:bookmarkEnd w:id="27"/>
      <w:bookmarkEnd w:id="28"/>
      <w:bookmarkEnd w:id="29"/>
      <w:bookmarkEnd w:id="30"/>
      <w:bookmarkEnd w:id="31"/>
    </w:p>
    <w:p w14:paraId="6149D661" w14:textId="77777777" w:rsidR="00BC5D7B" w:rsidRDefault="00130EF1" w:rsidP="00AA3B9B">
      <w:pPr>
        <w:pStyle w:val="Body"/>
      </w:pPr>
      <w:r>
        <w:t>Body t</w:t>
      </w:r>
      <w:r w:rsidR="00BC5D7B" w:rsidRPr="000C4A1A">
        <w:t>ext</w:t>
      </w:r>
      <w:r w:rsidR="00E55ED7">
        <w:t>.</w:t>
      </w:r>
    </w:p>
    <w:p w14:paraId="68B23C46" w14:textId="77777777" w:rsidR="004A74E0" w:rsidRPr="000C4A1A" w:rsidRDefault="005713EA" w:rsidP="00AA3B9B">
      <w:pPr>
        <w:pStyle w:val="Code"/>
      </w:pPr>
      <w:r w:rsidRPr="000C4A1A">
        <w:t>// some code</w:t>
      </w:r>
    </w:p>
    <w:p w14:paraId="18BF3EFF" w14:textId="77777777" w:rsidR="005713EA" w:rsidRDefault="005713EA" w:rsidP="00AA3B9B">
      <w:pPr>
        <w:pStyle w:val="Code"/>
      </w:pPr>
      <w:r w:rsidRPr="000C4A1A">
        <w:t>0110</w:t>
      </w:r>
      <w:r w:rsidRPr="000C4A1A">
        <w:tab/>
      </w:r>
      <w:proofErr w:type="spellStart"/>
      <w:r w:rsidRPr="000C4A1A">
        <w:t>abcdefghi</w:t>
      </w:r>
      <w:proofErr w:type="spellEnd"/>
    </w:p>
    <w:tbl>
      <w:tblPr>
        <w:tblStyle w:val="InfineonStandard"/>
        <w:tblW w:w="0" w:type="auto"/>
        <w:tblLook w:val="05E0" w:firstRow="1" w:lastRow="1" w:firstColumn="1" w:lastColumn="1" w:noHBand="0" w:noVBand="1"/>
      </w:tblPr>
      <w:tblGrid>
        <w:gridCol w:w="10263"/>
      </w:tblGrid>
      <w:tr w:rsidR="00DE3FC8" w14:paraId="6C313A98" w14:textId="77777777" w:rsidTr="00DE3FC8">
        <w:trPr>
          <w:tblHeader/>
        </w:trPr>
        <w:tc>
          <w:tcPr>
            <w:tcW w:w="10422" w:type="dxa"/>
            <w:tcBorders>
              <w:top w:val="nil"/>
              <w:bottom w:val="single" w:sz="4" w:space="0" w:color="auto"/>
            </w:tcBorders>
            <w:shd w:val="clear" w:color="auto" w:fill="auto"/>
          </w:tcPr>
          <w:p w14:paraId="7BE06FE2" w14:textId="77777777" w:rsidR="00DE3FC8" w:rsidRDefault="00DE3FC8" w:rsidP="00096093">
            <w:pPr>
              <w:pStyle w:val="CodeTableTitle"/>
            </w:pPr>
          </w:p>
        </w:tc>
      </w:tr>
      <w:tr w:rsidR="00DE3FC8" w14:paraId="532B0381" w14:textId="77777777" w:rsidTr="00DE3FC8">
        <w:tc>
          <w:tcPr>
            <w:tcW w:w="10422" w:type="dxa"/>
            <w:tcBorders>
              <w:left w:val="single" w:sz="4" w:space="0" w:color="auto"/>
              <w:right w:val="single" w:sz="4" w:space="0" w:color="auto"/>
            </w:tcBorders>
            <w:shd w:val="clear" w:color="auto" w:fill="auto"/>
          </w:tcPr>
          <w:p w14:paraId="37A1BF0C" w14:textId="77777777" w:rsidR="00DE3FC8" w:rsidRDefault="00DE3FC8" w:rsidP="00E63D12">
            <w:pPr>
              <w:pStyle w:val="CodeInCodeTable"/>
              <w:numPr>
                <w:ilvl w:val="0"/>
                <w:numId w:val="34"/>
              </w:numPr>
            </w:pPr>
          </w:p>
        </w:tc>
      </w:tr>
    </w:tbl>
    <w:p w14:paraId="34324507" w14:textId="77777777" w:rsidR="00DE3FC8" w:rsidRDefault="00DE3FC8" w:rsidP="00DE3FC8">
      <w:pPr>
        <w:pStyle w:val="Body"/>
      </w:pPr>
    </w:p>
    <w:p w14:paraId="078EFD3B" w14:textId="77777777" w:rsidR="0002495E" w:rsidRPr="00096093" w:rsidRDefault="005713EA" w:rsidP="00096093">
      <w:pPr>
        <w:pStyle w:val="Reference"/>
        <w:numPr>
          <w:ilvl w:val="0"/>
          <w:numId w:val="19"/>
        </w:numPr>
        <w:rPr>
          <w:rStyle w:val="CodeFragment"/>
        </w:rPr>
      </w:pPr>
      <w:r w:rsidRPr="000C4A1A">
        <w:t xml:space="preserve">A Reference. See the code examples at </w:t>
      </w:r>
      <w:hyperlink r:id="rId17" w:history="1">
        <w:r w:rsidR="00E54A33" w:rsidRPr="000C4A1A">
          <w:rPr>
            <w:rStyle w:val="Hypertext"/>
          </w:rPr>
          <w:t>www.infineon.com</w:t>
        </w:r>
      </w:hyperlink>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23D6527D" w14:textId="77777777" w:rsidR="0002495E" w:rsidRDefault="0002495E" w:rsidP="00096093">
      <w:pPr>
        <w:pStyle w:val="Attention"/>
      </w:pPr>
      <w:r>
        <w:br w:type="page"/>
      </w:r>
    </w:p>
    <w:p w14:paraId="7027556E" w14:textId="77777777" w:rsidR="00C26F51" w:rsidRDefault="00C26F51" w:rsidP="00AA3B9B">
      <w:pPr>
        <w:pStyle w:val="HeadingPreface"/>
      </w:pPr>
      <w:bookmarkStart w:id="32" w:name="_Toc430947637"/>
      <w:bookmarkStart w:id="33" w:name="_Toc431284135"/>
      <w:bookmarkStart w:id="34" w:name="_Toc431374938"/>
      <w:bookmarkStart w:id="35" w:name="_Toc431889541"/>
      <w:bookmarkStart w:id="36" w:name="_Toc431980080"/>
      <w:bookmarkStart w:id="37" w:name="_Toc488846635"/>
      <w:r w:rsidRPr="00352CA1">
        <w:lastRenderedPageBreak/>
        <w:t>Revision</w:t>
      </w:r>
      <w:r w:rsidR="009D3234">
        <w:t xml:space="preserve"> h</w:t>
      </w:r>
      <w:r w:rsidRPr="00352CA1">
        <w:t>istory</w:t>
      </w:r>
      <w:bookmarkEnd w:id="32"/>
      <w:bookmarkEnd w:id="33"/>
      <w:bookmarkEnd w:id="34"/>
      <w:bookmarkEnd w:id="35"/>
      <w:bookmarkEnd w:id="36"/>
      <w:bookmarkEnd w:id="37"/>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85"/>
        <w:gridCol w:w="1917"/>
        <w:gridCol w:w="6804"/>
      </w:tblGrid>
      <w:tr w:rsidR="008209D9" w:rsidRPr="000C4A1A" w14:paraId="19C40681" w14:textId="77777777" w:rsidTr="008209D9">
        <w:trPr>
          <w:tblHeader/>
        </w:trPr>
        <w:tc>
          <w:tcPr>
            <w:tcW w:w="1485" w:type="dxa"/>
            <w:shd w:val="clear" w:color="auto" w:fill="auto"/>
          </w:tcPr>
          <w:p w14:paraId="30055CDD" w14:textId="77777777" w:rsidR="008209D9" w:rsidRPr="00096093" w:rsidRDefault="008209D9" w:rsidP="00096093">
            <w:pPr>
              <w:pStyle w:val="TableHead-l"/>
            </w:pPr>
            <w:r>
              <w:t>Document version</w:t>
            </w:r>
          </w:p>
        </w:tc>
        <w:tc>
          <w:tcPr>
            <w:tcW w:w="1917" w:type="dxa"/>
            <w:shd w:val="clear" w:color="auto" w:fill="auto"/>
          </w:tcPr>
          <w:p w14:paraId="58C86685" w14:textId="77777777" w:rsidR="008209D9" w:rsidRPr="00096093" w:rsidRDefault="008209D9" w:rsidP="00096093">
            <w:pPr>
              <w:pStyle w:val="TableHead"/>
            </w:pPr>
            <w:r>
              <w:t>Date of release</w:t>
            </w:r>
          </w:p>
        </w:tc>
        <w:tc>
          <w:tcPr>
            <w:tcW w:w="6804" w:type="dxa"/>
          </w:tcPr>
          <w:p w14:paraId="1B11ED29" w14:textId="77777777" w:rsidR="008209D9" w:rsidRPr="000C4A1A" w:rsidRDefault="008209D9" w:rsidP="00096093">
            <w:pPr>
              <w:pStyle w:val="TableHead"/>
            </w:pPr>
            <w:r w:rsidRPr="000C4A1A">
              <w:t>Description of change</w:t>
            </w:r>
            <w:r>
              <w:t>s</w:t>
            </w:r>
          </w:p>
        </w:tc>
      </w:tr>
      <w:tr w:rsidR="008209D9" w:rsidRPr="000C4A1A" w14:paraId="0FF6D451" w14:textId="77777777" w:rsidTr="008209D9">
        <w:tc>
          <w:tcPr>
            <w:tcW w:w="1485" w:type="dxa"/>
            <w:shd w:val="clear" w:color="auto" w:fill="auto"/>
          </w:tcPr>
          <w:p w14:paraId="103A36B8" w14:textId="77777777" w:rsidR="008209D9" w:rsidRPr="000C4A1A" w:rsidRDefault="008209D9" w:rsidP="00096093">
            <w:pPr>
              <w:pStyle w:val="TableCell-l"/>
            </w:pPr>
          </w:p>
        </w:tc>
        <w:tc>
          <w:tcPr>
            <w:tcW w:w="1917" w:type="dxa"/>
            <w:shd w:val="clear" w:color="auto" w:fill="auto"/>
          </w:tcPr>
          <w:p w14:paraId="2451D8A2" w14:textId="77777777" w:rsidR="008209D9" w:rsidRPr="000C4A1A" w:rsidRDefault="008209D9" w:rsidP="00096093">
            <w:pPr>
              <w:pStyle w:val="TableCell"/>
            </w:pPr>
          </w:p>
        </w:tc>
        <w:tc>
          <w:tcPr>
            <w:tcW w:w="6804" w:type="dxa"/>
          </w:tcPr>
          <w:p w14:paraId="72F083A2" w14:textId="77777777" w:rsidR="008209D9" w:rsidRPr="000C4A1A" w:rsidRDefault="008209D9" w:rsidP="00096093">
            <w:pPr>
              <w:pStyle w:val="TableCell"/>
            </w:pPr>
          </w:p>
        </w:tc>
      </w:tr>
      <w:tr w:rsidR="008209D9" w:rsidRPr="000C4A1A" w14:paraId="3A962C5D" w14:textId="77777777" w:rsidTr="008209D9">
        <w:tc>
          <w:tcPr>
            <w:tcW w:w="1485" w:type="dxa"/>
            <w:shd w:val="clear" w:color="auto" w:fill="auto"/>
          </w:tcPr>
          <w:p w14:paraId="0B3BE1A6" w14:textId="77777777" w:rsidR="008209D9" w:rsidRPr="000C4A1A" w:rsidRDefault="008209D9" w:rsidP="00096093">
            <w:pPr>
              <w:pStyle w:val="TableCell-l"/>
            </w:pPr>
          </w:p>
        </w:tc>
        <w:tc>
          <w:tcPr>
            <w:tcW w:w="1917" w:type="dxa"/>
            <w:shd w:val="clear" w:color="auto" w:fill="auto"/>
          </w:tcPr>
          <w:p w14:paraId="134C55F4" w14:textId="77777777" w:rsidR="008209D9" w:rsidRPr="000C4A1A" w:rsidRDefault="008209D9" w:rsidP="00096093">
            <w:pPr>
              <w:pStyle w:val="TableCell"/>
            </w:pPr>
          </w:p>
        </w:tc>
        <w:tc>
          <w:tcPr>
            <w:tcW w:w="6804" w:type="dxa"/>
          </w:tcPr>
          <w:p w14:paraId="728A3167" w14:textId="77777777" w:rsidR="008209D9" w:rsidRPr="000C4A1A" w:rsidRDefault="008209D9" w:rsidP="00096093">
            <w:pPr>
              <w:pStyle w:val="TableCell"/>
            </w:pPr>
          </w:p>
        </w:tc>
      </w:tr>
      <w:tr w:rsidR="008209D9" w:rsidRPr="000C4A1A" w14:paraId="1B01D6D8" w14:textId="77777777" w:rsidTr="008209D9">
        <w:tc>
          <w:tcPr>
            <w:tcW w:w="1485" w:type="dxa"/>
            <w:shd w:val="clear" w:color="auto" w:fill="auto"/>
          </w:tcPr>
          <w:p w14:paraId="2E30ADA6" w14:textId="77777777" w:rsidR="008209D9" w:rsidRPr="000C4A1A" w:rsidRDefault="008209D9" w:rsidP="00096093">
            <w:pPr>
              <w:pStyle w:val="TableCell-l"/>
            </w:pPr>
          </w:p>
        </w:tc>
        <w:tc>
          <w:tcPr>
            <w:tcW w:w="1917" w:type="dxa"/>
            <w:shd w:val="clear" w:color="auto" w:fill="auto"/>
          </w:tcPr>
          <w:p w14:paraId="1C82862F" w14:textId="77777777" w:rsidR="008209D9" w:rsidRPr="000C4A1A" w:rsidRDefault="008209D9" w:rsidP="00096093">
            <w:pPr>
              <w:pStyle w:val="TableCell"/>
            </w:pPr>
          </w:p>
        </w:tc>
        <w:tc>
          <w:tcPr>
            <w:tcW w:w="6804" w:type="dxa"/>
          </w:tcPr>
          <w:p w14:paraId="56627A7C" w14:textId="77777777" w:rsidR="008209D9" w:rsidRPr="000C4A1A" w:rsidRDefault="008209D9" w:rsidP="00096093">
            <w:pPr>
              <w:pStyle w:val="TableCell"/>
            </w:pPr>
          </w:p>
        </w:tc>
      </w:tr>
    </w:tbl>
    <w:p w14:paraId="309BD03F" w14:textId="77777777" w:rsidR="000F4BF9" w:rsidRPr="00AF2E6F" w:rsidRDefault="000F4BF9" w:rsidP="00096093">
      <w:pPr>
        <w:pStyle w:val="FigureTitle"/>
        <w:sectPr w:rsidR="000F4BF9" w:rsidRPr="00AF2E6F" w:rsidSect="006B5FCF">
          <w:headerReference w:type="default" r:id="rId18"/>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19"/>
          <w:headerReference w:type="default" r:id="rId20"/>
          <w:footerReference w:type="default" r:id="rId21"/>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cKenzie Ian (IFGB ATV MCD DOC)" w:date="2017-04-26T12:46:00Z" w:initials="MIAMD">
    <w:p w14:paraId="510BF77F" w14:textId="77777777" w:rsidR="008209D9" w:rsidRDefault="008209D9">
      <w:pPr>
        <w:pStyle w:val="CommentText"/>
      </w:pPr>
      <w:r>
        <w:rPr>
          <w:rStyle w:val="CommentReference"/>
        </w:rPr>
        <w:annotationRef/>
      </w:r>
    </w:p>
    <w:p w14:paraId="53229DF3" w14:textId="77777777" w:rsidR="008209D9" w:rsidRDefault="008209D9">
      <w:pPr>
        <w:pStyle w:val="CommentText"/>
      </w:pPr>
    </w:p>
    <w:p w14:paraId="721252CF" w14:textId="77777777" w:rsidR="008209D9" w:rsidRPr="00096093" w:rsidRDefault="008209D9" w:rsidP="008209D9">
      <w:pPr>
        <w:pStyle w:val="Body"/>
        <w:rPr>
          <w:rStyle w:val="LegalCoverReadMe"/>
        </w:rPr>
      </w:pPr>
      <w:r w:rsidRPr="00CF50B7">
        <w:t xml:space="preserve">This is the Infineon Microsoft Word template for </w:t>
      </w:r>
      <w:r>
        <w:t>Application Notes</w:t>
      </w:r>
      <w:r w:rsidRPr="00CF50B7">
        <w:t>, providing layout and basic formatting information.</w:t>
      </w:r>
    </w:p>
    <w:p w14:paraId="43FFBFBE" w14:textId="77777777" w:rsidR="008209D9" w:rsidRDefault="008209D9" w:rsidP="008209D9">
      <w:pPr>
        <w:pStyle w:val="Note"/>
      </w:pPr>
    </w:p>
    <w:p w14:paraId="456BAF45" w14:textId="77777777" w:rsidR="008209D9" w:rsidRDefault="008209D9" w:rsidP="008209D9">
      <w:pPr>
        <w:pStyle w:val="NoteNumContd"/>
        <w:numPr>
          <w:ilvl w:val="0"/>
          <w:numId w:val="9"/>
        </w:numPr>
      </w:pPr>
      <w:r w:rsidRPr="00294F72">
        <w:t>The ‘About this document’, ‘Scope and purpose’, and ‘Intended audience’ sections are mandatory for Application Notes.</w:t>
      </w:r>
    </w:p>
    <w:p w14:paraId="4F2FBC56" w14:textId="77777777" w:rsidR="008209D9" w:rsidRPr="00294F72" w:rsidRDefault="008209D9" w:rsidP="008209D9">
      <w:pPr>
        <w:pStyle w:val="NoteNumContd"/>
        <w:numPr>
          <w:ilvl w:val="0"/>
          <w:numId w:val="9"/>
        </w:numPr>
      </w:pPr>
      <w:r>
        <w:t xml:space="preserve">To insert a Table of Contents, put your cursor on the line after the </w:t>
      </w:r>
      <w:r w:rsidRPr="00096093">
        <w:t>Table of Contents</w:t>
      </w:r>
      <w:r>
        <w:t xml:space="preserve"> heading, then select </w:t>
      </w:r>
      <w:r w:rsidRPr="00A8789F">
        <w:rPr>
          <w:rStyle w:val="Bold"/>
        </w:rPr>
        <w:t>References &gt; Table of Contents</w:t>
      </w:r>
      <w:r>
        <w:t xml:space="preserve">  and insert </w:t>
      </w:r>
      <w:proofErr w:type="spellStart"/>
      <w:r w:rsidRPr="00A8789F">
        <w:rPr>
          <w:rStyle w:val="Bold"/>
        </w:rPr>
        <w:t>InfineonTOC</w:t>
      </w:r>
      <w:proofErr w:type="spellEnd"/>
      <w:r>
        <w:t xml:space="preserve">.  Once inserted use </w:t>
      </w:r>
      <w:r w:rsidRPr="00A8789F">
        <w:rPr>
          <w:rStyle w:val="Bold"/>
        </w:rPr>
        <w:t>Add-Ins &gt; Update Doc</w:t>
      </w:r>
      <w:r>
        <w:t xml:space="preserve"> to keep it up to date. </w:t>
      </w:r>
    </w:p>
    <w:p w14:paraId="75591A03" w14:textId="77777777" w:rsidR="008209D9" w:rsidRPr="00CF50B7" w:rsidRDefault="008209D9" w:rsidP="008209D9">
      <w:pPr>
        <w:pStyle w:val="NoteNumContd"/>
        <w:numPr>
          <w:ilvl w:val="0"/>
          <w:numId w:val="9"/>
        </w:numPr>
      </w:pPr>
      <w:r>
        <w:t xml:space="preserve">Replace the contents of the template with your own words! This text is given for guidance only when creating the document. It is not intended for the end user. </w:t>
      </w:r>
    </w:p>
    <w:p w14:paraId="7647DF12" w14:textId="77777777" w:rsidR="008209D9" w:rsidRPr="00CF50B7" w:rsidRDefault="008209D9" w:rsidP="008209D9">
      <w:pPr>
        <w:pStyle w:val="Attention"/>
      </w:pPr>
      <w:r>
        <w:t xml:space="preserve">  This template has a unique disclaimer for Application Notes. It MUST NOT be used for any other document type.</w:t>
      </w:r>
    </w:p>
    <w:p w14:paraId="3E45AAA7" w14:textId="77777777" w:rsidR="008209D9" w:rsidRPr="00CF50B7" w:rsidRDefault="008209D9" w:rsidP="008209D9">
      <w:pPr>
        <w:pStyle w:val="Body"/>
      </w:pPr>
      <w:r w:rsidRPr="00CF50B7">
        <w:t>This document does not indicate expected content or the order that information should be presented. For expected content, please refer to your department guides or contact the Central Technical Authoring group for assistance (</w:t>
      </w:r>
      <w:hyperlink r:id="rId1" w:history="1">
        <w:r w:rsidRPr="00096093">
          <w:rPr>
            <w:rStyle w:val="Hypertext"/>
          </w:rPr>
          <w:t>ctdd@infineon.com</w:t>
        </w:r>
      </w:hyperlink>
      <w:r w:rsidRPr="00CF50B7">
        <w:t>).</w:t>
      </w:r>
    </w:p>
    <w:p w14:paraId="11B09EEA" w14:textId="77777777" w:rsidR="008209D9" w:rsidRDefault="008209D9" w:rsidP="008209D9">
      <w:pPr>
        <w:pStyle w:val="CommentText"/>
      </w:pPr>
      <w:r w:rsidRPr="00CF50B7">
        <w:t>This template must only be used in conjunction with the macro plugins supplied as part of the download. Refer to the ‘Getting started’ guide for further information.</w:t>
      </w:r>
    </w:p>
    <w:p w14:paraId="3FCD2D1B" w14:textId="77777777" w:rsidR="008209D9" w:rsidRDefault="008209D9" w:rsidP="008209D9">
      <w:pPr>
        <w:pStyle w:val="CommentText"/>
      </w:pPr>
    </w:p>
    <w:p w14:paraId="3D484431" w14:textId="77777777" w:rsidR="008209D9" w:rsidRDefault="008209D9" w:rsidP="008209D9">
      <w:pPr>
        <w:pStyle w:val="CommentText"/>
      </w:pPr>
      <w:r>
        <w:t>TO REMOVE THIS INFORMATION, CLICK TO SELECT IT, THEN GO TO THE ‘Review’ TAB IN WORD, THEN ‘Delete’ IN THE ‘Comments’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84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84431" w16cid:durableId="261FD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D18F0" w14:textId="77777777" w:rsidR="00630F2C" w:rsidRDefault="00630F2C">
      <w:r>
        <w:separator/>
      </w:r>
    </w:p>
  </w:endnote>
  <w:endnote w:type="continuationSeparator" w:id="0">
    <w:p w14:paraId="73403A8C" w14:textId="77777777" w:rsidR="00630F2C" w:rsidRDefault="0063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C06E4" w14:textId="77777777" w:rsidR="007A0758" w:rsidRDefault="00A0296B" w:rsidP="004D6C7B">
    <w:pPr>
      <w:pStyle w:val="Footer"/>
    </w:pPr>
    <w:fldSimple w:instr=" DOCPROPERTY  Doc_Type  \* MERGEFORMAT ">
      <w:r w:rsidR="000A5839">
        <w:t>Application Note</w:t>
      </w:r>
    </w:fldSimple>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r w:rsidR="00630F2C">
      <w:fldChar w:fldCharType="begin"/>
    </w:r>
    <w:r w:rsidR="00630F2C">
      <w:instrText xml:space="preserve"> NUMPAGES  \* Arabic  \* MERGEFORMAT </w:instrText>
    </w:r>
    <w:r w:rsidR="00630F2C">
      <w:fldChar w:fldCharType="separate"/>
    </w:r>
    <w:r w:rsidR="003E4588">
      <w:rPr>
        <w:noProof/>
      </w:rPr>
      <w:t>5</w:t>
    </w:r>
    <w:r w:rsidR="00630F2C">
      <w:rPr>
        <w:noProof/>
      </w:rPr>
      <w:fldChar w:fldCharType="end"/>
    </w:r>
    <w:r w:rsidR="007A0758" w:rsidRPr="00BF5F1A">
      <w:tab/>
    </w:r>
    <w:fldSimple w:instr=" DOCPROPERTY  Doc_State  \* MERGEFORMAT ">
      <w:r w:rsidR="000A5839">
        <w:t>V X.Y</w:t>
      </w:r>
    </w:fldSimple>
    <w:r w:rsidR="007A0758" w:rsidRPr="006C7017">
      <w:t xml:space="preserve"> </w:t>
    </w:r>
  </w:p>
  <w:p w14:paraId="50112927" w14:textId="77777777" w:rsidR="007A0758" w:rsidRPr="00BF5F1A" w:rsidRDefault="007A0758" w:rsidP="004D6C7B">
    <w:pPr>
      <w:pStyle w:val="Footer"/>
    </w:pPr>
    <w:r>
      <w:tab/>
    </w:r>
    <w:r>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A171" w14:textId="77777777" w:rsidR="007A0758" w:rsidRDefault="00A0296B" w:rsidP="008C37B0">
    <w:pPr>
      <w:pStyle w:val="Footer"/>
    </w:pPr>
    <w:fldSimple w:instr=" DOCPROPERTY  Doc_Type  \* MERGEFORMAT ">
      <w:r w:rsidR="000A5839">
        <w:t>Application Note</w:t>
      </w:r>
    </w:fldSimple>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fldSimple w:instr=" DOCPROPERTY  Doc_State  \* MERGEFORMAT ">
      <w:r w:rsidR="000A5839">
        <w:t>V X.Y</w:t>
      </w:r>
    </w:fldSimple>
  </w:p>
  <w:p w14:paraId="0EFC4033" w14:textId="77777777"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fldSimple w:instr=" NUMPAGES  \* Arabic  \* MERGEFORMAT ">
      <w:r w:rsidR="003E4588">
        <w:rPr>
          <w:noProof/>
        </w:rPr>
        <w:t>5</w:t>
      </w:r>
    </w:fldSimple>
    <w:r w:rsidR="007A0758">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&#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wqtAIAALEFAAAOAAAAZHJzL2Uyb0RvYy54bWysVNuOmzAQfa/Uf7D8znIJs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630F2C">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62.5pt;width:602.45pt;height:287.2pt;z-index:-251644928;mso-position-horizontal-relative:text;mso-position-vertical-relative:text">
          <v:imagedata r:id="rId1" o:title=""/>
        </v:shape>
        <o:OLEObject Type="Embed" ProgID="Visio.Drawing.15" ShapeID="_x0000_s2051" DrawAspect="Content" ObjectID="_1713364992"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7777777"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0A5839">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38" w:name="ImportantNotice"/>
                                <w:bookmarkEnd w:id="38"/>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7777777"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0A5839">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39" w:name="ImportantNotice"/>
                          <w:bookmarkEnd w:id="39"/>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662DE" w14:textId="77777777" w:rsidR="00630F2C" w:rsidRDefault="00630F2C">
      <w:r>
        <w:separator/>
      </w:r>
    </w:p>
  </w:footnote>
  <w:footnote w:type="continuationSeparator" w:id="0">
    <w:p w14:paraId="6B29BE3A" w14:textId="77777777" w:rsidR="00630F2C" w:rsidRDefault="0063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630F2C" w:rsidP="00993E97">
                          <w:pPr>
                            <w:pStyle w:val="Breadcrumb"/>
                          </w:pPr>
                          <w:r>
                            <w:fldChar w:fldCharType="begin"/>
                          </w:r>
                          <w:r>
                            <w:instrText xml:space="preserve"> STYLEREF  "Heading1,Heading1"  \* MERGEFORMAT </w:instrText>
                          </w:r>
                          <w:r>
                            <w:fldChar w:fldCharType="separate"/>
                          </w:r>
                          <w:r w:rsidR="000A5839">
                            <w:t>Heading 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" filled="f" stroked="f" strokeweight="0">
              <v:textbox inset="0,0,0,0">
                <w:txbxContent>
                  <w:p w14:paraId="72DACEFC" w14:textId="77777777" w:rsidR="00993E97" w:rsidRPr="0002495E" w:rsidRDefault="00630F2C" w:rsidP="00993E97">
                    <w:pPr>
                      <w:pStyle w:val="Breadcrumb"/>
                    </w:pPr>
                    <w:r>
                      <w:fldChar w:fldCharType="begin"/>
                    </w:r>
                    <w:r>
                      <w:instrText xml:space="preserve"> STYLEREF  "Heading1,Heading1"  \* MERGEFORMAT </w:instrText>
                    </w:r>
                    <w:r>
                      <w:fldChar w:fldCharType="separate"/>
                    </w:r>
                    <w:r w:rsidR="000A5839">
                      <w:t>Heading 1</w:t>
                    </w:r>
                    <w:r>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77777777"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0A5839">
                            <w:t>Heading 1</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" filled="f" stroked="f" strokeweight="0">
              <v:textbox inset="0,0,0,0">
                <w:txbxContent>
                  <w:p w14:paraId="5D8ADD2B" w14:textId="77777777"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Pr="0002495E">
                      <w:fldChar w:fldCharType="separate"/>
                    </w:r>
                    <w:r w:rsidR="000A5839">
                      <w:t>Heading 1</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CDCE9" w14:textId="77777777" w:rsidR="007A0758" w:rsidRDefault="007A0758" w:rsidP="00256C2B">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5353A312" w14:textId="77777777" w:rsidR="007A0758" w:rsidRPr="000E1520" w:rsidRDefault="00733034" w:rsidP="00256C2B">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" filled="f" stroked="f" strokeweight="0">
              <v:textbox inset="0,0,0,0">
                <w:txbxContent>
                  <w:p w14:paraId="291CDCE9" w14:textId="77777777" w:rsidR="007A0758" w:rsidRDefault="007A0758" w:rsidP="00256C2B">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5353A312" w14:textId="77777777" w:rsidR="007A0758" w:rsidRPr="000E1520" w:rsidRDefault="00733034" w:rsidP="00256C2B">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brAIAAK0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&#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77777777"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0A5839">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" filled="f" stroked="f" strokeweight="0">
              <v:textbox inset="0,0,0,0">
                <w:txbxContent>
                  <w:p w14:paraId="1EB2B0E2" w14:textId="77777777"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0A5839">
                      <w:t>Revision history</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&#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0"/>
  </w:num>
  <w:num w:numId="3">
    <w:abstractNumId w:val="3"/>
  </w:num>
  <w:num w:numId="4">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6"/>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8"/>
  </w:num>
  <w:num w:numId="1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7"/>
  </w:num>
  <w:num w:numId="13">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9"/>
  </w:num>
  <w:num w:numId="20">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5"/>
  </w:num>
  <w:num w:numId="23">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3"/>
  </w:num>
  <w:num w:numId="25">
    <w:abstractNumId w:val="14"/>
  </w:num>
  <w:num w:numId="26">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3"/>
  </w:num>
  <w:num w:numId="28">
    <w:abstractNumId w:val="14"/>
  </w:num>
  <w:num w:numId="29">
    <w:abstractNumId w:val="11"/>
  </w:num>
  <w:num w:numId="30">
    <w:abstractNumId w:val="2"/>
  </w:num>
  <w:num w:numId="31">
    <w:abstractNumId w:val="4"/>
  </w:num>
  <w:num w:numId="32">
    <w:abstractNumId w:val="5"/>
  </w:num>
  <w:num w:numId="33">
    <w:abstractNumId w:val="12"/>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ctdd@infineon.com?subject=Template%20assist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nfineon.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5.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0</TotalTime>
  <Pages>5</Pages>
  <Words>253</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1850</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Schmalzl Anja (IFAG ATV BP IPD PM)</cp:lastModifiedBy>
  <cp:revision>1</cp:revision>
  <cp:lastPrinted>2015-09-29T08:31:00Z</cp:lastPrinted>
  <dcterms:created xsi:type="dcterms:W3CDTF">2022-05-06T15:56:00Z</dcterms:created>
  <dcterms:modified xsi:type="dcterms:W3CDTF">2022-05-06T15:57:00Z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